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                         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>IDEATION PHASE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                                    DEFINE THE PROBLEM STATEMENTS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5"/>
        <w:gridCol w:w="51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>Date</w:t>
            </w:r>
          </w:p>
        </w:tc>
        <w:tc>
          <w:tcPr>
            <w:tcW w:w="5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>0</w:t>
            </w:r>
            <w:r>
              <w:rPr>
                <w:rFonts w:hint="default"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color="auto" w:fill="auto"/>
                <w:lang w:val="en-US"/>
              </w:rPr>
              <w:t>2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 </w:t>
            </w:r>
            <w:r>
              <w:rPr>
                <w:rFonts w:hint="default"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color="auto" w:fill="auto"/>
                <w:lang w:val="en-US"/>
              </w:rPr>
              <w:t xml:space="preserve">November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>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color="auto" w:fill="auto"/>
                <w:lang w:val="en-US"/>
              </w:rPr>
              <w:t>Github name</w:t>
            </w:r>
          </w:p>
        </w:tc>
        <w:tc>
          <w:tcPr>
            <w:tcW w:w="5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default" w:eastAsia="Calibri" w:cs="Calibri" w:asciiTheme="minorAscii" w:hAnsiTheme="minorAscii"/>
                <w:spacing w:val="0"/>
                <w:position w:val="0"/>
              </w:rPr>
            </w:pPr>
            <w:r>
              <w:rPr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  <w:bdr w:val="none" w:color="auto" w:sz="0" w:space="0"/>
              </w:rPr>
              <w:instrText xml:space="preserve"> HYPERLINK "https://github.com/Kiruthikaduraiyarasan/74BC4F37853BF1E8045468DA6E31B6A0-SALESFORCE/tree/main" </w:instrText>
            </w:r>
            <w:r>
              <w:rPr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7"/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  <w:bdr w:val="none" w:color="auto" w:sz="0" w:space="0"/>
              </w:rPr>
              <w:t>74BC4F37853BF1E8045468DA6E31B6A0-SALESFORCE</w:t>
            </w:r>
            <w:r>
              <w:rPr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>Project name</w:t>
            </w:r>
          </w:p>
        </w:tc>
        <w:tc>
          <w:tcPr>
            <w:tcW w:w="5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0" w:beforeAutospacing="0" w:after="120" w:afterAutospacing="0" w:line="456" w:lineRule="atLeast"/>
              <w:ind w:left="0" w:firstLine="0"/>
              <w:rPr>
                <w:rFonts w:hint="default" w:asciiTheme="minorAscii" w:hAnsiTheme="minorAscii"/>
                <w:spacing w:val="0"/>
                <w:position w:val="0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olor w:val="000000" w:themeColor="text1"/>
                <w:spacing w:val="0"/>
                <w:sz w:val="30"/>
                <w:szCs w:val="3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Recruiting Assistance For The HR Managers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Open Sans" w:hAnsi="Open Sans" w:eastAsia="Open Sans" w:cs="Open Sans"/>
          <w:b/>
          <w:color w:val="35475C"/>
          <w:spacing w:val="0"/>
          <w:position w:val="0"/>
          <w:sz w:val="37"/>
          <w:shd w:val="clear" w:color="auto" w:fill="auto"/>
          <w:lang w:val="en-US"/>
        </w:rPr>
      </w:pPr>
      <w:r>
        <w:rPr>
          <w:rFonts w:hint="default" w:ascii="Open Sans" w:hAnsi="Open Sans" w:eastAsia="Open Sans" w:cs="Open Sans"/>
          <w:b/>
          <w:color w:val="35475C"/>
          <w:spacing w:val="0"/>
          <w:position w:val="0"/>
          <w:sz w:val="37"/>
          <w:shd w:val="clear" w:color="auto" w:fill="auto"/>
          <w:lang w:val="en-US"/>
        </w:rPr>
        <w:t>RECRUITING ASSITANCE FOR THE HR MANAGERS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567"/>
        <w:gridCol w:w="1419"/>
        <w:gridCol w:w="1145"/>
        <w:gridCol w:w="1207"/>
        <w:gridCol w:w="1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2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Problem statements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(ps)</w:t>
            </w:r>
          </w:p>
        </w:tc>
        <w:tc>
          <w:tcPr>
            <w:tcW w:w="1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I am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I'm trying to</w:t>
            </w:r>
          </w:p>
        </w:tc>
        <w:tc>
          <w:tcPr>
            <w:tcW w:w="1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But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Because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Which makes me feel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2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Ps-1</w:t>
            </w:r>
          </w:p>
        </w:tc>
        <w:tc>
          <w:tcPr>
            <w:tcW w:w="1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  <w:lang w:val="en-US"/>
              </w:rPr>
              <w:t>HR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  <w:lang w:val="en-US"/>
              </w:rPr>
              <w:t>Hire the people</w:t>
            </w:r>
          </w:p>
        </w:tc>
        <w:tc>
          <w:tcPr>
            <w:tcW w:w="1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Takes more time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To search in more websites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frustated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Ps-2</w:t>
            </w:r>
          </w:p>
        </w:tc>
        <w:tc>
          <w:tcPr>
            <w:tcW w:w="1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  <w:lang w:val="en-US"/>
              </w:rPr>
              <w:t>consumer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  <w:lang w:val="en-US"/>
              </w:rPr>
              <w:t>To contact with hr</w:t>
            </w:r>
          </w:p>
        </w:tc>
        <w:tc>
          <w:tcPr>
            <w:tcW w:w="1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Changed for different cases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Create some confusions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Confused state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260985</wp:posOffset>
                </wp:positionV>
                <wp:extent cx="922020" cy="876300"/>
                <wp:effectExtent l="12700" t="12700" r="25400" b="254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ajorAscii" w:hAnsiTheme="majorAsci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Hire the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5.4pt;margin-top:20.55pt;height:69pt;width:72.6pt;z-index:251663360;v-text-anchor:middle;mso-width-relative:page;mso-height-relative:page;" fillcolor="#4CE1EA" filled="t" stroked="t" coordsize="21600,21600" arcsize="0.166666666666667" o:gfxdata="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Agxez2AAAAAoBAAAPAAAAAAAAAAEAIAAA&#10;ACIAAABkcnMvZG93bnJldi54bWxQSwECFAAUAAAACACHTuJAphJzV34CAAAbBQAADgAAAAAAAAAB&#10;ACAAAAAnAQAAZHJzL2Uyb0RvYy54bWxQSwUGAAAAAAYABgBZAQAAFwYAAAAA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ajorAscii" w:hAnsiTheme="majorAsci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ajorAscii" w:hAnsiTheme="majorAsci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Hire the people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260985</wp:posOffset>
                </wp:positionV>
                <wp:extent cx="922020" cy="876300"/>
                <wp:effectExtent l="12700" t="12700" r="25400" b="254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mbria" w:hAnsi="Cambria" w:cs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Takes more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8.2pt;margin-top:20.55pt;height:69pt;width:72.6pt;z-index:251660288;v-text-anchor:middle;mso-width-relative:page;mso-height-relative:page;" fillcolor="#4CE1EA" filled="t" stroked="t" coordsize="21600,21600" arcsize="0.166666666666667" o:gfxdata="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RK4Bi2AAAAAoBAAAPAAAAAAAAAAEAIAAA&#10;ACIAAABkcnMvZG93bnJldi54bWxQSwECFAAUAAAACACHTuJA2SvKn34CAAAZBQAADgAAAAAAAAAB&#10;ACAAAAAnAQAAZHJzL2Uyb0RvYy54bWxQSwUGAAAAAAYABgBZAQAAFwYAAAAA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mbria" w:hAnsi="Cambria" w:cs="Cambria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Takes more time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3487420</wp:posOffset>
                </wp:positionH>
                <wp:positionV relativeFrom="paragraph">
                  <wp:posOffset>276225</wp:posOffset>
                </wp:positionV>
                <wp:extent cx="922020" cy="876300"/>
                <wp:effectExtent l="12700" t="12700" r="25400" b="254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ajorAscii" w:hAnsiTheme="majorAsci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 search in more websites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4.6pt;margin-top:21.75pt;height:69pt;width:72.6pt;z-index:251661312;v-text-anchor:middle;mso-width-relative:page;mso-height-relative:page;" fillcolor="#4CE1EA" filled="t" stroked="t" coordsize="21600,21600" arcsize="0.166666666666667" o:gfxdata="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fCfIJ2AAAAAoBAAAPAAAAAAAAAAEAIAAA&#10;ACIAAABkcnMvZG93bnJldi54bWxQSwECFAAUAAAACACHTuJAXjTuT34CAAAZBQAADgAAAAAAAAAB&#10;ACAAAAAnAQAAZHJzL2Uyb0RvYy54bWxQSwUGAAAAAAYABgBZAQAAFwYAAAAA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ajorAscii" w:hAnsiTheme="majorAsci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ajorAscii" w:hAnsiTheme="majorAsci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 search in more websites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4569460</wp:posOffset>
                </wp:positionH>
                <wp:positionV relativeFrom="paragraph">
                  <wp:posOffset>245745</wp:posOffset>
                </wp:positionV>
                <wp:extent cx="922020" cy="876300"/>
                <wp:effectExtent l="12700" t="12700" r="25400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ajorAscii" w:hAnsiTheme="majorAsci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Frustated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9.8pt;margin-top:19.35pt;height:69pt;width:72.6pt;z-index:251662336;v-text-anchor:middle;mso-width-relative:page;mso-height-relative:page;" fillcolor="#4CE1EA" filled="t" stroked="t" coordsize="21600,21600" arcsize="0.166666666666667" o:gfxdata="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zDcaa2AAAAAoBAAAPAAAAAAAAAAEAIAAA&#10;ACIAAABkcnMvZG93bnJldi54bWxQSwECFAAUAAAACACHTuJAeAde734CAAAZBQAADgAAAAAAAAAB&#10;ACAAAAAnAQAAZHJzL2Uyb0RvYy54bWxQSwUGAAAAAAYABgBZAQAAFwYAAAAA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ajorAscii" w:hAnsiTheme="majorAsci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ajorAscii" w:hAnsiTheme="majorAsci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Frustated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260985</wp:posOffset>
                </wp:positionV>
                <wp:extent cx="922020" cy="876300"/>
                <wp:effectExtent l="12700" t="12700" r="2540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3340" y="7747635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6pt;margin-top:20.55pt;height:69pt;width:72.6pt;z-index:251659264;v-text-anchor:middle;mso-width-relative:page;mso-height-relative:page;" fillcolor="#4CE1EA" filled="t" stroked="t" coordsize="21600,21600" arcsize="0.166666666666667" o:gfxdata="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6Mci9cAAAAJAQAADwAA&#10;AAAAAAABACAAAAAiAAAAZHJzL2Rvd25yZXYueG1sUEsBAhQAFAAAAAgAh07iQN6kdDuJAgAAJQUA&#10;AA4AAAAAAAAAAQAgAAAAJgEAAGRycy9lMm9Eb2MueG1sUEsFBgAAAAAGAAYAWQEAACEGAAAAAA=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HR</w:t>
                      </w:r>
                    </w:p>
                  </w:txbxContent>
                </v:textbox>
              </v:roundrect>
            </w:pict>
          </mc:Fallback>
        </mc:AlternateContent>
      </w:r>
      <w:r>
        <w:object>
          <v:shape id="_x0000_i1025" o:spt="75" type="#_x0000_t75" style="height:97.2pt;width:437.35pt;" o:ole="t" fillcolor="#FFFFFF" filled="f" o:preferrelative="t" stroked="t" coordsize="21600,21600">
            <v:path/>
            <v:fill on="f" focussize="0,0"/>
            <v:stroke weight="1pt" color="#000000"/>
            <v:imagedata r:id="rId7" o:title="1255309691683533725393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1907" w:h="16839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xi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spaceForUL/>
    <w:doNotExpandShiftReturn/>
    <w:doNotWrapTextWithPunct/>
    <w:doNotUseEastAsianBreakRules/>
    <w:growAutofit/>
    <w:doNotUseIndentAsNumberingTabStop/>
    <w:compatSetting w:name="compatibilityMode" w:uri="http://schemas.microsoft.com/office/word" w:val="14"/>
  </w:compat>
  <w:rsids>
    <w:rsidRoot w:val="00000000"/>
    <w:rsid w:val="273A0B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40" w:lineRule="auto"/>
      <w:jc w:val="both"/>
    </w:pPr>
    <w:rPr>
      <w:rFonts w:ascii="Droid Sans" w:hAnsi="Times New Roman" w:eastAsia="Droid Sans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2</Pages>
  <Words>86</Words>
  <Characters>492</Characters>
  <Lines>54</Lines>
  <Paragraphs>30</Paragraphs>
  <TotalTime>13</TotalTime>
  <ScaleCrop>false</ScaleCrop>
  <LinksUpToDate>false</LinksUpToDate>
  <CharactersWithSpaces>652</CharactersWithSpaces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2023-11-02T12:50:09Z</dcterms:created>
  <dc:creator>kirut</dc:creator>
  <cp:lastModifiedBy>D KIRUTHIKA</cp:lastModifiedBy>
  <dcterms:modified xsi:type="dcterms:W3CDTF">2023-11-02T13:03:28Z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81EA1D3BA36E48C6A5219548A03ED615_12</vt:lpwstr>
  </property>
</Properties>
</file>